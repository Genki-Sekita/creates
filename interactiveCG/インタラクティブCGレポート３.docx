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438" w:rsidRPr="00970840" w:rsidRDefault="00CD682C">
      <w:pPr>
        <w:rPr>
          <w:rFonts w:hint="eastAsia"/>
          <w:sz w:val="48"/>
          <w:szCs w:val="48"/>
        </w:rPr>
      </w:pPr>
      <w:r w:rsidRPr="00970840">
        <w:rPr>
          <w:rFonts w:hint="eastAsia"/>
          <w:sz w:val="48"/>
          <w:szCs w:val="48"/>
        </w:rPr>
        <w:t>インタラクティブ</w:t>
      </w:r>
      <w:r w:rsidRPr="00970840">
        <w:rPr>
          <w:rFonts w:hint="eastAsia"/>
          <w:sz w:val="48"/>
          <w:szCs w:val="48"/>
        </w:rPr>
        <w:t>CG</w:t>
      </w:r>
    </w:p>
    <w:p w:rsidR="00CD682C" w:rsidRPr="00970840" w:rsidRDefault="00CD682C">
      <w:pPr>
        <w:rPr>
          <w:sz w:val="48"/>
          <w:szCs w:val="48"/>
        </w:rPr>
      </w:pPr>
      <w:r w:rsidRPr="00970840">
        <w:rPr>
          <w:rFonts w:hint="eastAsia"/>
          <w:sz w:val="48"/>
          <w:szCs w:val="48"/>
        </w:rPr>
        <w:t>レポート</w:t>
      </w:r>
      <w:r w:rsidR="007006E7" w:rsidRPr="00970840">
        <w:rPr>
          <w:rFonts w:hint="eastAsia"/>
          <w:sz w:val="48"/>
          <w:szCs w:val="48"/>
        </w:rPr>
        <w:t>３</w:t>
      </w:r>
    </w:p>
    <w:p w:rsidR="00970840" w:rsidRPr="00970840" w:rsidRDefault="00970840">
      <w:pPr>
        <w:rPr>
          <w:sz w:val="48"/>
          <w:szCs w:val="48"/>
        </w:rPr>
      </w:pPr>
    </w:p>
    <w:p w:rsidR="00970840" w:rsidRPr="00970840" w:rsidRDefault="00970840">
      <w:pPr>
        <w:rPr>
          <w:rFonts w:hint="eastAsia"/>
          <w:sz w:val="48"/>
          <w:szCs w:val="48"/>
        </w:rPr>
      </w:pPr>
      <w:r w:rsidRPr="00970840">
        <w:rPr>
          <w:rFonts w:hint="eastAsia"/>
          <w:sz w:val="48"/>
          <w:szCs w:val="48"/>
        </w:rPr>
        <w:t>2017/12/26</w:t>
      </w:r>
      <w:r w:rsidRPr="00970840">
        <w:rPr>
          <w:rFonts w:hint="eastAsia"/>
          <w:sz w:val="48"/>
          <w:szCs w:val="48"/>
        </w:rPr>
        <w:t>締め切り</w:t>
      </w:r>
    </w:p>
    <w:p w:rsidR="00CD682C" w:rsidRPr="00970840" w:rsidRDefault="00CD682C">
      <w:pPr>
        <w:rPr>
          <w:sz w:val="48"/>
          <w:szCs w:val="48"/>
        </w:rPr>
      </w:pPr>
    </w:p>
    <w:p w:rsidR="00CD682C" w:rsidRPr="00970840" w:rsidRDefault="00CD682C">
      <w:pPr>
        <w:rPr>
          <w:sz w:val="48"/>
          <w:szCs w:val="48"/>
        </w:rPr>
      </w:pPr>
      <w:r w:rsidRPr="00970840">
        <w:rPr>
          <w:rFonts w:hint="eastAsia"/>
          <w:sz w:val="48"/>
          <w:szCs w:val="48"/>
        </w:rPr>
        <w:t>情報化学類</w:t>
      </w:r>
    </w:p>
    <w:p w:rsidR="00CD682C" w:rsidRPr="00970840" w:rsidRDefault="00CD682C">
      <w:pPr>
        <w:rPr>
          <w:sz w:val="48"/>
          <w:szCs w:val="48"/>
        </w:rPr>
      </w:pPr>
      <w:r w:rsidRPr="00970840">
        <w:rPr>
          <w:rFonts w:hint="eastAsia"/>
          <w:sz w:val="48"/>
          <w:szCs w:val="48"/>
        </w:rPr>
        <w:t>20151138</w:t>
      </w:r>
      <w:r w:rsidRPr="00970840">
        <w:rPr>
          <w:sz w:val="48"/>
          <w:szCs w:val="48"/>
        </w:rPr>
        <w:t>6</w:t>
      </w:r>
    </w:p>
    <w:p w:rsidR="00CD682C" w:rsidRPr="00970840" w:rsidRDefault="00CD682C">
      <w:pPr>
        <w:rPr>
          <w:sz w:val="48"/>
          <w:szCs w:val="48"/>
        </w:rPr>
      </w:pPr>
      <w:r w:rsidRPr="00970840">
        <w:rPr>
          <w:rFonts w:hint="eastAsia"/>
          <w:sz w:val="48"/>
          <w:szCs w:val="48"/>
        </w:rPr>
        <w:t>関田現喜</w:t>
      </w:r>
      <w:bookmarkStart w:id="0" w:name="_GoBack"/>
      <w:bookmarkEnd w:id="0"/>
    </w:p>
    <w:p w:rsidR="00CD682C" w:rsidRDefault="00CD682C"/>
    <w:p w:rsidR="00CD682C" w:rsidRDefault="00CD682C"/>
    <w:p w:rsidR="00CD682C" w:rsidRDefault="00CD682C">
      <w:pPr>
        <w:widowControl/>
        <w:jc w:val="left"/>
      </w:pPr>
      <w:r>
        <w:br w:type="page"/>
      </w:r>
    </w:p>
    <w:p w:rsidR="00CD682C" w:rsidRDefault="002D7C6F">
      <w:r>
        <w:rPr>
          <w:rFonts w:hint="eastAsia"/>
        </w:rPr>
        <w:lastRenderedPageBreak/>
        <w:t>三角形交差</w:t>
      </w:r>
    </w:p>
    <w:p w:rsidR="002D7C6F" w:rsidRDefault="002D7C6F"/>
    <w:p w:rsidR="00331C09" w:rsidRDefault="00331C09"/>
    <w:p w:rsidR="00331C09" w:rsidRDefault="00331C09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223.5pt">
            <v:imagedata r:id="rId4" o:title="１キャプチャ"/>
          </v:shape>
        </w:pict>
      </w:r>
    </w:p>
    <w:p w:rsidR="00331C09" w:rsidRDefault="00331C09"/>
    <w:p w:rsidR="00331C09" w:rsidRDefault="00331C09"/>
    <w:p w:rsidR="00331C09" w:rsidRDefault="00331C09">
      <w:pPr>
        <w:widowControl/>
        <w:jc w:val="left"/>
      </w:pPr>
      <w:r>
        <w:br w:type="page"/>
      </w:r>
    </w:p>
    <w:p w:rsidR="002D7C6F" w:rsidRDefault="002D7C6F">
      <w:r>
        <w:rPr>
          <w:rFonts w:hint="eastAsia"/>
        </w:rPr>
        <w:lastRenderedPageBreak/>
        <w:t>球交差</w:t>
      </w:r>
    </w:p>
    <w:p w:rsidR="002D7C6F" w:rsidRDefault="00331C09">
      <w:r>
        <w:rPr>
          <w:rFonts w:hint="eastAsia"/>
          <w:noProof/>
        </w:rPr>
        <w:drawing>
          <wp:inline distT="0" distB="0" distL="0" distR="0">
            <wp:extent cx="2781300" cy="2819400"/>
            <wp:effectExtent l="0" t="0" r="0" b="0"/>
            <wp:docPr id="1" name="図 1" descr="C:\Users\s1511386\AppData\Local\Microsoft\Windows\INetCache\Content.Word\キャプチャ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1511386\AppData\Local\Microsoft\Windows\INetCache\Content.Word\キャプチャ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6F" w:rsidRDefault="002D7C6F"/>
    <w:p w:rsidR="00331C09" w:rsidRDefault="00331C09"/>
    <w:p w:rsidR="00331C09" w:rsidRDefault="00331C09"/>
    <w:p w:rsidR="00331C09" w:rsidRDefault="00331C09">
      <w:pPr>
        <w:widowControl/>
        <w:jc w:val="left"/>
      </w:pPr>
      <w:r>
        <w:br w:type="page"/>
      </w:r>
    </w:p>
    <w:p w:rsidR="002D7C6F" w:rsidRPr="00331C09" w:rsidRDefault="002D7C6F">
      <w:pPr>
        <w:rPr>
          <w:rFonts w:hint="eastAsia"/>
        </w:rPr>
      </w:pPr>
      <w:r>
        <w:rPr>
          <w:rFonts w:hint="eastAsia"/>
        </w:rPr>
        <w:lastRenderedPageBreak/>
        <w:t>フォンのモデル</w:t>
      </w:r>
    </w:p>
    <w:p w:rsidR="002D7C6F" w:rsidRDefault="002D7C6F">
      <w:r>
        <w:rPr>
          <w:rFonts w:hint="eastAsia"/>
        </w:rPr>
        <w:t>複数光源、距離減衰、方向性光源、点光源</w:t>
      </w:r>
    </w:p>
    <w:p w:rsidR="002D7C6F" w:rsidRDefault="002D7C6F">
      <w:r>
        <w:rPr>
          <w:rFonts w:hint="eastAsia"/>
        </w:rPr>
        <w:t>シャドウ減衰</w:t>
      </w:r>
    </w:p>
    <w:p w:rsidR="002D7C6F" w:rsidRDefault="007006E7">
      <w:r>
        <w:pict>
          <v:shape id="_x0000_i1032" type="#_x0000_t75" style="width:223.5pt;height:221.25pt">
            <v:imagedata r:id="rId6" o:title="キャプチャ4"/>
          </v:shape>
        </w:pict>
      </w:r>
    </w:p>
    <w:p w:rsidR="002D7C6F" w:rsidRDefault="007006E7">
      <w:r>
        <w:pict>
          <v:shape id="_x0000_i1031" type="#_x0000_t75" style="width:223.5pt;height:223.5pt">
            <v:imagedata r:id="rId4" o:title="１キャプチャ"/>
          </v:shape>
        </w:pict>
      </w:r>
    </w:p>
    <w:p w:rsidR="00331C09" w:rsidRDefault="00331C09">
      <w:pPr>
        <w:widowControl/>
        <w:jc w:val="left"/>
      </w:pPr>
      <w:r>
        <w:br w:type="page"/>
      </w:r>
    </w:p>
    <w:p w:rsidR="002D7C6F" w:rsidRDefault="002D7C6F">
      <w:r>
        <w:rPr>
          <w:rFonts w:hint="eastAsia"/>
        </w:rPr>
        <w:lastRenderedPageBreak/>
        <w:t>反射</w:t>
      </w:r>
    </w:p>
    <w:p w:rsidR="002D7C6F" w:rsidRDefault="002D7C6F">
      <w:pPr>
        <w:rPr>
          <w:rFonts w:hint="eastAsia"/>
        </w:rPr>
      </w:pPr>
      <w:r>
        <w:rPr>
          <w:rFonts w:hint="eastAsia"/>
        </w:rPr>
        <w:t>屈折</w:t>
      </w:r>
    </w:p>
    <w:p w:rsidR="00CD682C" w:rsidRDefault="007006E7">
      <w:r>
        <w:pict>
          <v:shape id="_x0000_i1033" type="#_x0000_t75" style="width:223.5pt;height:224.25pt">
            <v:imagedata r:id="rId7" o:title="キャプチャ3"/>
          </v:shape>
        </w:pict>
      </w:r>
      <w:r>
        <w:pict>
          <v:shape id="_x0000_i1034" type="#_x0000_t75" style="width:223.5pt;height:221.25pt">
            <v:imagedata r:id="rId6" o:title="キャプチャ4"/>
          </v:shape>
        </w:pict>
      </w:r>
    </w:p>
    <w:p w:rsidR="00CD682C" w:rsidRDefault="00CD682C"/>
    <w:p w:rsidR="007006E7" w:rsidRDefault="007006E7">
      <w:pPr>
        <w:widowControl/>
        <w:jc w:val="left"/>
      </w:pPr>
      <w:r>
        <w:br w:type="page"/>
      </w:r>
    </w:p>
    <w:p w:rsidR="00CD682C" w:rsidRDefault="007006E7">
      <w:pPr>
        <w:rPr>
          <w:rFonts w:hint="eastAsia"/>
        </w:rPr>
      </w:pPr>
      <w:r>
        <w:rPr>
          <w:rFonts w:hint="eastAsia"/>
        </w:rPr>
        <w:lastRenderedPageBreak/>
        <w:t>自分で作った</w:t>
      </w:r>
      <w:r>
        <w:rPr>
          <w:rFonts w:hint="eastAsia"/>
        </w:rPr>
        <w:t>ray</w:t>
      </w:r>
    </w:p>
    <w:p w:rsidR="007006E7" w:rsidRDefault="007006E7"/>
    <w:p w:rsidR="007006E7" w:rsidRDefault="007006E7">
      <w:pPr>
        <w:rPr>
          <w:rFonts w:hint="eastAsia"/>
        </w:rPr>
      </w:pPr>
      <w:r>
        <w:pict>
          <v:shape id="_x0000_i1035" type="#_x0000_t75" style="width:317.25pt;height:315.75pt">
            <v:imagedata r:id="rId8" o:title="jibakoiru_kyaputya"/>
          </v:shape>
        </w:pict>
      </w:r>
    </w:p>
    <w:p w:rsidR="00CD682C" w:rsidRDefault="00CD682C"/>
    <w:p w:rsidR="007006E7" w:rsidRDefault="007006E7">
      <w:r>
        <w:pict>
          <v:shape id="_x0000_i1036" type="#_x0000_t75" style="width:332.25pt;height:248.25pt">
            <v:imagedata r:id="rId9" o:title="キャプチャ5"/>
          </v:shape>
        </w:pict>
      </w:r>
    </w:p>
    <w:p w:rsidR="007006E7" w:rsidRDefault="007006E7"/>
    <w:p w:rsidR="007006E7" w:rsidRDefault="007006E7">
      <w:r>
        <w:rPr>
          <w:rFonts w:hint="eastAsia"/>
        </w:rPr>
        <w:lastRenderedPageBreak/>
        <w:t>本体の部分はほとんど</w:t>
      </w:r>
      <w:r>
        <w:rPr>
          <w:rFonts w:hint="eastAsia"/>
        </w:rPr>
        <w:t>sphere</w:t>
      </w:r>
      <w:r>
        <w:rPr>
          <w:rFonts w:hint="eastAsia"/>
        </w:rPr>
        <w:t>で作成した。</w:t>
      </w:r>
    </w:p>
    <w:p w:rsidR="007006E7" w:rsidRDefault="007006E7">
      <w:pPr>
        <w:rPr>
          <w:rFonts w:hint="eastAsia"/>
        </w:rPr>
      </w:pPr>
      <w:r>
        <w:rPr>
          <w:rFonts w:hint="eastAsia"/>
        </w:rPr>
        <w:t>背景の部分を</w:t>
      </w:r>
      <w:r>
        <w:rPr>
          <w:rFonts w:hint="eastAsia"/>
        </w:rPr>
        <w:t>box</w:t>
      </w:r>
      <w:r>
        <w:rPr>
          <w:rFonts w:hint="eastAsia"/>
        </w:rPr>
        <w:t>で作成した。</w:t>
      </w:r>
    </w:p>
    <w:p w:rsidR="007006E7" w:rsidRDefault="007006E7"/>
    <w:p w:rsidR="007006E7" w:rsidRDefault="007006E7">
      <w:r>
        <w:rPr>
          <w:rFonts w:hint="eastAsia"/>
        </w:rPr>
        <w:t>以下にプログラムを乗せる。</w:t>
      </w:r>
    </w:p>
    <w:p w:rsidR="007006E7" w:rsidRDefault="007006E7">
      <w:pPr>
        <w:rPr>
          <w:rFonts w:hint="eastAsia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SBT-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raytracer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1.0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camera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position=( 0.0,0.0,-10.0 );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viewdir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=( 0.0,0.0,1.0 );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updir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=( 0.0,1.0,0.0 );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fov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=45;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point_light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position=( 0,2.0,-10.0 );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color=( 1,1,1 );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constant_attenuation_coeff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= 0.25;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linear_attenuation_coeff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= 0.003;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quadratic_attenuation_coeff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= 0.00004;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scale( 2,2,2,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sphere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diffuse=( 0.3,0.3,0.3 );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transmissive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= (0.5,0.5,0.5);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specular = (0.3,0.3,0.3)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translate( 2.5,0,0,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sphere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diffuse=( 0.3,0.3,0.3 );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transmissive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= (0.5,0.5,0.5);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-2.5,0,0,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sphere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diffuse=( 0.3,0.3,0.3 );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transmissive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= (0.5,0.5,0.5);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scale( 6.5,0.1,2.5,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  sphere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  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      diffuse=( 0.7,0.7,0.7 );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      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transmissive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= (0.5,0.5,0.5);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  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rotate( 1,0,0,0.5,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translate( 0,0,-2,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scale( 0.8,0.8,0.1,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sphere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diffuse=( 1,1,1 );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rotate( 1,0,0,0.5,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translate( 0,0,-2.01,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scale( 0.5,0.5,0.1,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sphere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diffuse=( 0.8,0,0 );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translate( 2.5,0,0,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rotate( 1,0,0,0.5,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translate( 0,0,-1,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scale( 0.4,0.4,0.1,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sphere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diffuse=( 1,1,1 );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translate( 2.5,0,0,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rotate( 1,0,0,0.5,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translate( 0,0,-1.01,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scale( 0.2,0.2,0.1,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sphere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diffuse=( 0,0,0 );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lastRenderedPageBreak/>
        <w:t>))))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-2.5,0,0,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rotate( 1,0,0,0.5,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translate( 0,0,-1,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scale( 0.4,0.4,0.1,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sphere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diffuse=( 1,1,1 );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-2.5,0,0,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rotate( 1,0,0,0.5,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translate( 0,0,-1.01,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scale( 0.2,0.2,0.1,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sphere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diffuse=( 0,0,0 );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translate(0, 2.3, 0,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scale( 0.2,0.6,0.2,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box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diffuse=( 0.8,0.8,0 );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translate(0, 2.6, 0, 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scale( 0.4,0.4,0.4,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sphere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diffuse=( 0.8,0.8,0 );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translate(0, -4, 6,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scale( 3, 1, 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box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diffuse=( 0.3,0.3,0.3 );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translate(2.6, -3.1, 6,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rotate( 0,0,1,0.8,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scale( 3, 1, 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box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diffuse=( 0.3,0.3,0.3 );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translate(-2.6, -3.1, 6,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rotate( 0,0,1,-0.8,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scale( 3, 1, 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box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diffuse=( 0.3,0.3,0.3 );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translate(3.3, 2, 6,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scale( 1, 6.4, 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box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diffuse=( 1,0.3,0.3 );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translate(-3.3, 2, 6,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scale( 1, 6.4, 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box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diffuse=( 0.3,0.3,1 );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translate(0,0,10,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   scale(13,13,0.1,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box 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material={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diffuse=( 0.9,0.9,0.9 );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ambient=( 0.2,0.2,0.2 );</w:t>
      </w:r>
    </w:p>
    <w:p w:rsid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  };</w:t>
      </w:r>
    </w:p>
    <w:p w:rsidR="00CD682C" w:rsidRPr="007006E7" w:rsidRDefault="007006E7" w:rsidP="007006E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}))</w:t>
      </w:r>
    </w:p>
    <w:sectPr w:rsidR="00CD682C" w:rsidRPr="007006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2C"/>
    <w:rsid w:val="002D7C6F"/>
    <w:rsid w:val="00331C09"/>
    <w:rsid w:val="00605438"/>
    <w:rsid w:val="007006E7"/>
    <w:rsid w:val="00970840"/>
    <w:rsid w:val="00CD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27ADB7-401E-43C6-A1AE-872C0550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398D8662</Template>
  <TotalTime>73</TotalTime>
  <Pages>12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筑波大学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Genki SEKITA</dc:creator>
  <cp:keywords/>
  <dc:description/>
  <cp:lastModifiedBy>Genki SEKITA</cp:lastModifiedBy>
  <cp:revision>1</cp:revision>
  <dcterms:created xsi:type="dcterms:W3CDTF">2017-12-19T07:23:00Z</dcterms:created>
  <dcterms:modified xsi:type="dcterms:W3CDTF">2017-12-19T08:36:00Z</dcterms:modified>
</cp:coreProperties>
</file>