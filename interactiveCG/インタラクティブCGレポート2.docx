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7C3" w:rsidRDefault="00FA17C3">
      <w:r>
        <w:rPr>
          <w:rFonts w:hint="eastAsia"/>
        </w:rPr>
        <w:t>インタラクティブ</w:t>
      </w:r>
      <w:r>
        <w:rPr>
          <w:rFonts w:hint="eastAsia"/>
        </w:rPr>
        <w:t>CG</w:t>
      </w:r>
      <w:r w:rsidR="002F009B">
        <w:rPr>
          <w:rFonts w:hint="eastAsia"/>
        </w:rPr>
        <w:t xml:space="preserve">　レポート</w:t>
      </w:r>
      <w:r w:rsidR="002F009B">
        <w:rPr>
          <w:rFonts w:hint="eastAsia"/>
        </w:rPr>
        <w:t>2</w:t>
      </w:r>
      <w:bookmarkStart w:id="0" w:name="_GoBack"/>
      <w:bookmarkEnd w:id="0"/>
    </w:p>
    <w:p w:rsidR="00FA17C3" w:rsidRDefault="00FA17C3">
      <w:pPr>
        <w:rPr>
          <w:rFonts w:hint="eastAsia"/>
        </w:rPr>
      </w:pPr>
      <w:r>
        <w:rPr>
          <w:rFonts w:hint="eastAsia"/>
        </w:rPr>
        <w:t xml:space="preserve">情報科学類　</w:t>
      </w:r>
      <w:r>
        <w:rPr>
          <w:rFonts w:hint="eastAsia"/>
        </w:rPr>
        <w:t>201511386</w:t>
      </w:r>
      <w:r>
        <w:rPr>
          <w:rFonts w:hint="eastAsia"/>
        </w:rPr>
        <w:t xml:space="preserve">　関田現喜</w:t>
      </w:r>
    </w:p>
    <w:p w:rsidR="00FA17C3" w:rsidRDefault="00FA17C3"/>
    <w:p w:rsidR="00FA17C3" w:rsidRDefault="00FA17C3"/>
    <w:p w:rsidR="009F12A7" w:rsidRDefault="00A119E8">
      <w:r>
        <w:rPr>
          <w:rFonts w:hint="eastAsia"/>
        </w:rPr>
        <w:t>作成したプリミティブの詳細</w:t>
      </w:r>
    </w:p>
    <w:p w:rsidR="00A119E8" w:rsidRDefault="00A119E8" w:rsidP="00C803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雷の形のプリミティブ</w:t>
      </w:r>
    </w:p>
    <w:p w:rsidR="00C803A1" w:rsidRDefault="00C803A1" w:rsidP="00C803A1"/>
    <w:p w:rsidR="00324327" w:rsidRDefault="00324327" w:rsidP="0032432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primitive_kaminari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  <w:highlight w:val="white"/>
        </w:rPr>
        <w:t>x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  <w:highlight w:val="white"/>
        </w:rPr>
        <w:t>y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){</w:t>
      </w:r>
    </w:p>
    <w:p w:rsidR="00324327" w:rsidRDefault="00324327" w:rsidP="0032432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glPushMatrix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();</w:t>
      </w:r>
    </w:p>
    <w:p w:rsidR="00324327" w:rsidRDefault="00324327" w:rsidP="0032432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setDiffuseColor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(1.0f, 1.0f, 0.3f, 1.0f);</w:t>
      </w:r>
    </w:p>
    <w:p w:rsidR="00324327" w:rsidRDefault="00324327" w:rsidP="0032432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glTranslated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(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  <w:highlight w:val="white"/>
        </w:rPr>
        <w:t>x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  <w:highlight w:val="white"/>
        </w:rPr>
        <w:t>y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, 0);</w:t>
      </w:r>
    </w:p>
    <w:p w:rsidR="00324327" w:rsidRDefault="00324327" w:rsidP="0032432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glRotated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fr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* 360 * 10, 0, 1, 0);</w:t>
      </w:r>
    </w:p>
    <w:p w:rsidR="00324327" w:rsidRDefault="00324327" w:rsidP="0032432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glScaled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(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/6,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/6, 1);</w:t>
      </w:r>
    </w:p>
    <w:p w:rsidR="00324327" w:rsidRDefault="00324327" w:rsidP="0032432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glBegin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(</w:t>
      </w:r>
      <w:r>
        <w:rPr>
          <w:rFonts w:ascii="ＭＳ ゴシック" w:eastAsia="ＭＳ ゴシック" w:cs="ＭＳ ゴシック"/>
          <w:color w:val="6F008A"/>
          <w:kern w:val="0"/>
          <w:sz w:val="19"/>
          <w:szCs w:val="19"/>
          <w:highlight w:val="white"/>
        </w:rPr>
        <w:t>GL_POLYGON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);</w:t>
      </w:r>
    </w:p>
    <w:p w:rsidR="00324327" w:rsidRDefault="00324327" w:rsidP="0032432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glNormal3d(0, 0, 1);</w:t>
      </w:r>
    </w:p>
    <w:p w:rsidR="00324327" w:rsidRDefault="00324327" w:rsidP="0032432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glVertex3d(0, 0, 0);</w:t>
      </w:r>
    </w:p>
    <w:p w:rsidR="00324327" w:rsidRDefault="00324327" w:rsidP="0032432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glVertex3d(-2, -4, 0);</w:t>
      </w:r>
    </w:p>
    <w:p w:rsidR="00324327" w:rsidRDefault="00324327" w:rsidP="0032432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glVertex3d(2, -4, 0);</w:t>
      </w:r>
    </w:p>
    <w:p w:rsidR="00324327" w:rsidRDefault="00324327" w:rsidP="0032432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glVertex3d(3, 0, 0);</w:t>
      </w:r>
    </w:p>
    <w:p w:rsidR="00324327" w:rsidRDefault="00324327" w:rsidP="0032432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glVertex3d(0, 2, 0);</w:t>
      </w:r>
    </w:p>
    <w:p w:rsidR="00324327" w:rsidRDefault="00324327" w:rsidP="0032432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glVertex3d(2, 4, 0);</w:t>
      </w:r>
    </w:p>
    <w:p w:rsidR="00324327" w:rsidRDefault="00324327" w:rsidP="0032432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glVertex3d(-2, 2, 0);</w:t>
      </w:r>
    </w:p>
    <w:p w:rsidR="00324327" w:rsidRDefault="00324327" w:rsidP="0032432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glEnd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();</w:t>
      </w:r>
    </w:p>
    <w:p w:rsidR="00324327" w:rsidRDefault="00324327" w:rsidP="0032432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glPopMatrix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();</w:t>
      </w:r>
    </w:p>
    <w:p w:rsidR="00324327" w:rsidRDefault="00324327" w:rsidP="00324327">
      <w:pPr>
        <w:rPr>
          <w:rFonts w:hint="eastAsia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}</w:t>
      </w:r>
    </w:p>
    <w:p w:rsidR="00C803A1" w:rsidRDefault="00C803A1" w:rsidP="00C803A1"/>
    <w:p w:rsidR="00324327" w:rsidRDefault="00324327" w:rsidP="00C803A1">
      <w:r>
        <w:rPr>
          <w:rFonts w:hint="eastAsia"/>
        </w:rPr>
        <w:t>このように一つずつ点を取り、雷の形を実装した</w:t>
      </w:r>
    </w:p>
    <w:p w:rsidR="00324327" w:rsidRDefault="00324327" w:rsidP="00C803A1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5pt;height:66pt">
            <v:imagedata r:id="rId5" o:title="キャプチャ1"/>
          </v:shape>
        </w:pict>
      </w:r>
    </w:p>
    <w:p w:rsidR="00324327" w:rsidRDefault="00324327" w:rsidP="00C803A1"/>
    <w:p w:rsidR="00324327" w:rsidRDefault="00324327" w:rsidP="00C803A1"/>
    <w:p w:rsidR="00324327" w:rsidRDefault="00324327" w:rsidP="00C803A1"/>
    <w:p w:rsidR="00324327" w:rsidRDefault="00324327" w:rsidP="00C803A1"/>
    <w:p w:rsidR="00324327" w:rsidRDefault="00324327" w:rsidP="00C803A1">
      <w:pPr>
        <w:rPr>
          <w:rFonts w:hint="eastAsia"/>
        </w:rPr>
      </w:pPr>
    </w:p>
    <w:p w:rsidR="00FA17C3" w:rsidRDefault="00FA17C3" w:rsidP="00C803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ねじの穴の形のプリミティブ</w:t>
      </w:r>
    </w:p>
    <w:p w:rsidR="00C803A1" w:rsidRDefault="00C803A1" w:rsidP="00C803A1"/>
    <w:p w:rsidR="00324327" w:rsidRDefault="00324327" w:rsidP="0032432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primitive_nejiana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  <w:highlight w:val="white"/>
        </w:rPr>
        <w:t>x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  <w:highlight w:val="white"/>
        </w:rPr>
        <w:t>y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){</w:t>
      </w:r>
    </w:p>
    <w:p w:rsidR="00324327" w:rsidRDefault="00324327" w:rsidP="0032432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glPushMatrix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();</w:t>
      </w:r>
    </w:p>
    <w:p w:rsidR="00324327" w:rsidRDefault="00324327" w:rsidP="0032432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setDiffuseColor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(0.0f, 0.0f, 0.0f, 1.0f);</w:t>
      </w:r>
    </w:p>
    <w:p w:rsidR="00324327" w:rsidRDefault="00324327" w:rsidP="0032432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glTranslated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(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  <w:highlight w:val="white"/>
        </w:rPr>
        <w:t>x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  <w:highlight w:val="white"/>
        </w:rPr>
        <w:t>y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, 0);</w:t>
      </w:r>
    </w:p>
    <w:p w:rsidR="00324327" w:rsidRDefault="00324327" w:rsidP="0032432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glScaled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((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/ 2), (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/ 2), 1);</w:t>
      </w:r>
    </w:p>
    <w:p w:rsidR="00324327" w:rsidRDefault="00324327" w:rsidP="0032432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glRotated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(360 *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fr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* 3, 0, 0, 1);</w:t>
      </w:r>
    </w:p>
    <w:p w:rsidR="00324327" w:rsidRDefault="00324327" w:rsidP="0032432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glBegin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(</w:t>
      </w:r>
      <w:r>
        <w:rPr>
          <w:rFonts w:ascii="ＭＳ ゴシック" w:eastAsia="ＭＳ ゴシック" w:cs="ＭＳ ゴシック"/>
          <w:color w:val="6F008A"/>
          <w:kern w:val="0"/>
          <w:sz w:val="19"/>
          <w:szCs w:val="19"/>
          <w:highlight w:val="white"/>
        </w:rPr>
        <w:t>GL_POLYGON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);</w:t>
      </w:r>
    </w:p>
    <w:p w:rsidR="00324327" w:rsidRDefault="00324327" w:rsidP="0032432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glNormal3d(0, 0, 1);</w:t>
      </w:r>
    </w:p>
    <w:p w:rsidR="00324327" w:rsidRDefault="00324327" w:rsidP="0032432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glVertex3d(-3, 1, 0);</w:t>
      </w:r>
    </w:p>
    <w:p w:rsidR="00324327" w:rsidRDefault="00324327" w:rsidP="0032432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glVertex3d(3, 1, 0);</w:t>
      </w:r>
    </w:p>
    <w:p w:rsidR="00324327" w:rsidRDefault="00324327" w:rsidP="0032432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glVertex3d(3, -1, 0);</w:t>
      </w:r>
    </w:p>
    <w:p w:rsidR="00324327" w:rsidRDefault="00324327" w:rsidP="0032432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glVertex3d(-3, -1, 0);</w:t>
      </w:r>
    </w:p>
    <w:p w:rsidR="00324327" w:rsidRDefault="00324327" w:rsidP="0032432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glEnd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();</w:t>
      </w:r>
    </w:p>
    <w:p w:rsidR="00324327" w:rsidRDefault="00324327" w:rsidP="0032432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glBegin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(</w:t>
      </w:r>
      <w:r>
        <w:rPr>
          <w:rFonts w:ascii="ＭＳ ゴシック" w:eastAsia="ＭＳ ゴシック" w:cs="ＭＳ ゴシック"/>
          <w:color w:val="6F008A"/>
          <w:kern w:val="0"/>
          <w:sz w:val="19"/>
          <w:szCs w:val="19"/>
          <w:highlight w:val="white"/>
        </w:rPr>
        <w:t>GL_POLYGON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);</w:t>
      </w:r>
    </w:p>
    <w:p w:rsidR="00324327" w:rsidRDefault="00324327" w:rsidP="0032432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glNormal3d(0, 0, 1);</w:t>
      </w:r>
    </w:p>
    <w:p w:rsidR="00324327" w:rsidRDefault="00324327" w:rsidP="0032432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glVertex3d(1, -3, 0);</w:t>
      </w:r>
    </w:p>
    <w:p w:rsidR="00324327" w:rsidRDefault="00324327" w:rsidP="0032432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glVertex3d(1, 3, 0);</w:t>
      </w:r>
    </w:p>
    <w:p w:rsidR="00324327" w:rsidRDefault="00324327" w:rsidP="0032432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glVertex3d(-1, 3, 0);</w:t>
      </w:r>
    </w:p>
    <w:p w:rsidR="00324327" w:rsidRDefault="00324327" w:rsidP="0032432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glVertex3d(-1, -3, 0);</w:t>
      </w:r>
    </w:p>
    <w:p w:rsidR="00324327" w:rsidRDefault="00324327" w:rsidP="0032432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glEnd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();</w:t>
      </w:r>
    </w:p>
    <w:p w:rsidR="00324327" w:rsidRDefault="00324327" w:rsidP="0032432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glPopMatrix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();</w:t>
      </w:r>
    </w:p>
    <w:p w:rsidR="00324327" w:rsidRDefault="00324327" w:rsidP="00324327">
      <w:pP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}</w:t>
      </w:r>
    </w:p>
    <w:p w:rsidR="00324327" w:rsidRDefault="00324327" w:rsidP="00324327">
      <w:pP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324327" w:rsidRDefault="00324327" w:rsidP="00324327">
      <w:pP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0000"/>
          <w:kern w:val="0"/>
          <w:sz w:val="19"/>
          <w:szCs w:val="19"/>
          <w:highlight w:val="white"/>
        </w:rPr>
        <w:t>このように長方形を交差して</w:t>
      </w:r>
      <w:r>
        <w:rPr>
          <w:rFonts w:ascii="ＭＳ ゴシック" w:eastAsia="ＭＳ ゴシック" w:cs="ＭＳ ゴシック" w:hint="eastAsia"/>
          <w:color w:val="000000"/>
          <w:kern w:val="0"/>
          <w:sz w:val="19"/>
          <w:szCs w:val="19"/>
        </w:rPr>
        <w:t>二つ重ねることで実装した。</w:t>
      </w:r>
    </w:p>
    <w:p w:rsidR="00324327" w:rsidRDefault="00324327" w:rsidP="00324327">
      <w:pP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0000"/>
          <w:kern w:val="0"/>
          <w:sz w:val="19"/>
          <w:szCs w:val="19"/>
        </w:rPr>
        <w:t>十字のような形である。</w:t>
      </w:r>
    </w:p>
    <w:p w:rsidR="00324327" w:rsidRPr="00324327" w:rsidRDefault="00324327" w:rsidP="00324327">
      <w:pPr>
        <w:rPr>
          <w:rFonts w:ascii="ＭＳ ゴシック" w:eastAsia="ＭＳ ゴシック" w:cs="ＭＳ ゴシック" w:hint="eastAsia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pict>
          <v:shape id="_x0000_i1026" type="#_x0000_t75" style="width:83.25pt;height:76.5pt">
            <v:imagedata r:id="rId6" o:title="キャプチャ2"/>
          </v:shape>
        </w:pict>
      </w:r>
    </w:p>
    <w:p w:rsidR="00C803A1" w:rsidRDefault="00C803A1" w:rsidP="00C803A1"/>
    <w:p w:rsidR="00324327" w:rsidRDefault="00324327" w:rsidP="00C803A1">
      <w:pPr>
        <w:rPr>
          <w:rFonts w:hint="eastAsia"/>
        </w:rPr>
      </w:pPr>
    </w:p>
    <w:p w:rsidR="00324327" w:rsidRDefault="00324327" w:rsidP="00C803A1"/>
    <w:p w:rsidR="00324327" w:rsidRDefault="00324327" w:rsidP="00C803A1">
      <w:pPr>
        <w:rPr>
          <w:rFonts w:hint="eastAsia"/>
        </w:rPr>
      </w:pPr>
    </w:p>
    <w:p w:rsidR="00FA17C3" w:rsidRDefault="00FA17C3" w:rsidP="00C803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星の形のプリミティブ</w:t>
      </w:r>
    </w:p>
    <w:p w:rsidR="00C803A1" w:rsidRDefault="00C803A1" w:rsidP="00C803A1"/>
    <w:p w:rsidR="00324327" w:rsidRDefault="00324327" w:rsidP="0032432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primitive_star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  <w:highlight w:val="white"/>
        </w:rPr>
        <w:t>x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  <w:highlight w:val="white"/>
        </w:rPr>
        <w:t>y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  <w:highlight w:val="white"/>
        </w:rPr>
        <w:t>z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)</w:t>
      </w:r>
    </w:p>
    <w:p w:rsidR="00324327" w:rsidRDefault="00324327" w:rsidP="0032432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{</w:t>
      </w:r>
    </w:p>
    <w:p w:rsidR="00324327" w:rsidRDefault="00324327" w:rsidP="0032432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glPushMatrix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();</w:t>
      </w:r>
    </w:p>
    <w:p w:rsidR="00324327" w:rsidRDefault="00324327" w:rsidP="0032432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setDiffuseColor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(1.0f, 0.0f, 0.0f, 1.0f);</w:t>
      </w:r>
    </w:p>
    <w:p w:rsidR="00324327" w:rsidRDefault="00324327" w:rsidP="0032432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glTranslated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(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  <w:highlight w:val="white"/>
        </w:rPr>
        <w:t>x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  <w:highlight w:val="white"/>
        </w:rPr>
        <w:t>y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  <w:highlight w:val="white"/>
        </w:rPr>
        <w:t>z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);</w:t>
      </w:r>
    </w:p>
    <w:p w:rsidR="00324327" w:rsidRDefault="00324327" w:rsidP="0032432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glRotated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(360 *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fr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* 10, 0, 0, 1);</w:t>
      </w:r>
    </w:p>
    <w:p w:rsidR="00324327" w:rsidRDefault="00324327" w:rsidP="0032432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glScaled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((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/ 2), (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/ 2), 1);</w:t>
      </w:r>
    </w:p>
    <w:p w:rsidR="00324327" w:rsidRDefault="00324327" w:rsidP="0032432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glBegin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(</w:t>
      </w:r>
      <w:r>
        <w:rPr>
          <w:rFonts w:ascii="ＭＳ ゴシック" w:eastAsia="ＭＳ ゴシック" w:cs="ＭＳ ゴシック"/>
          <w:color w:val="6F008A"/>
          <w:kern w:val="0"/>
          <w:sz w:val="19"/>
          <w:szCs w:val="19"/>
          <w:highlight w:val="white"/>
        </w:rPr>
        <w:t>GL_POLYGON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);</w:t>
      </w:r>
    </w:p>
    <w:p w:rsidR="00324327" w:rsidRDefault="00324327" w:rsidP="0032432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  <w:highlight w:val="white"/>
        </w:rPr>
        <w:t>for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ＭＳ ゴシック" w:eastAsia="ＭＳ ゴシック" w:cs="ＭＳ ゴシック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++){</w:t>
      </w:r>
    </w:p>
    <w:p w:rsidR="00324327" w:rsidRDefault="00324327" w:rsidP="0032432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  <w:highlight w:val="white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% 2 == 1){</w:t>
      </w:r>
    </w:p>
    <w:p w:rsidR="00324327" w:rsidRDefault="00324327" w:rsidP="0032432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glVertex3d(2 * sin(</w:t>
      </w:r>
      <w:r>
        <w:rPr>
          <w:rFonts w:ascii="ＭＳ ゴシック" w:eastAsia="ＭＳ ゴシック" w:cs="ＭＳ ゴシック"/>
          <w:color w:val="6F008A"/>
          <w:kern w:val="0"/>
          <w:sz w:val="19"/>
          <w:szCs w:val="19"/>
          <w:highlight w:val="white"/>
        </w:rPr>
        <w:t>M_PI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/ 5 *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), 2 * cos(</w:t>
      </w:r>
      <w:r>
        <w:rPr>
          <w:rFonts w:ascii="ＭＳ ゴシック" w:eastAsia="ＭＳ ゴシック" w:cs="ＭＳ ゴシック"/>
          <w:color w:val="6F008A"/>
          <w:kern w:val="0"/>
          <w:sz w:val="19"/>
          <w:szCs w:val="19"/>
          <w:highlight w:val="white"/>
        </w:rPr>
        <w:t>M_PI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/ 5 *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), 0);</w:t>
      </w:r>
    </w:p>
    <w:p w:rsidR="00324327" w:rsidRDefault="00324327" w:rsidP="0032432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}</w:t>
      </w:r>
    </w:p>
    <w:p w:rsidR="00324327" w:rsidRDefault="00324327" w:rsidP="0032432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{</w:t>
      </w:r>
    </w:p>
    <w:p w:rsidR="00324327" w:rsidRDefault="00324327" w:rsidP="0032432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glVertex3d(sin(</w:t>
      </w:r>
      <w:r>
        <w:rPr>
          <w:rFonts w:ascii="ＭＳ ゴシック" w:eastAsia="ＭＳ ゴシック" w:cs="ＭＳ ゴシック"/>
          <w:color w:val="6F008A"/>
          <w:kern w:val="0"/>
          <w:sz w:val="19"/>
          <w:szCs w:val="19"/>
          <w:highlight w:val="white"/>
        </w:rPr>
        <w:t>M_PI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/ 5 *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), cos(</w:t>
      </w:r>
      <w:r>
        <w:rPr>
          <w:rFonts w:ascii="ＭＳ ゴシック" w:eastAsia="ＭＳ ゴシック" w:cs="ＭＳ ゴシック"/>
          <w:color w:val="6F008A"/>
          <w:kern w:val="0"/>
          <w:sz w:val="19"/>
          <w:szCs w:val="19"/>
          <w:highlight w:val="white"/>
        </w:rPr>
        <w:t>M_PI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/ 5 *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), 0);</w:t>
      </w:r>
    </w:p>
    <w:p w:rsidR="00324327" w:rsidRDefault="00324327" w:rsidP="0032432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}</w:t>
      </w:r>
    </w:p>
    <w:p w:rsidR="00324327" w:rsidRDefault="00324327" w:rsidP="0032432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}</w:t>
      </w:r>
    </w:p>
    <w:p w:rsidR="00324327" w:rsidRDefault="00324327" w:rsidP="0032432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glEnd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();</w:t>
      </w:r>
    </w:p>
    <w:p w:rsidR="00324327" w:rsidRDefault="00324327" w:rsidP="0032432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glPopMatrix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();</w:t>
      </w:r>
    </w:p>
    <w:p w:rsidR="00324327" w:rsidRDefault="00324327" w:rsidP="00324327"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}</w:t>
      </w:r>
    </w:p>
    <w:p w:rsidR="00324327" w:rsidRDefault="00324327" w:rsidP="00C803A1"/>
    <w:p w:rsidR="00564F72" w:rsidRDefault="00564F72" w:rsidP="00C803A1">
      <w:pPr>
        <w:rPr>
          <w:rFonts w:hint="eastAsia"/>
        </w:rPr>
      </w:pPr>
      <w:r>
        <w:rPr>
          <w:rFonts w:hint="eastAsia"/>
        </w:rPr>
        <w:t>この世に</w:t>
      </w:r>
      <w:r>
        <w:rPr>
          <w:rFonts w:hint="eastAsia"/>
        </w:rPr>
        <w:t>for</w:t>
      </w:r>
      <w:r>
        <w:rPr>
          <w:rFonts w:hint="eastAsia"/>
        </w:rPr>
        <w:t>文で一つずつ計算して点を取ることで簡単に実装した。</w:t>
      </w:r>
    </w:p>
    <w:p w:rsidR="00324327" w:rsidRDefault="00324327" w:rsidP="00C803A1">
      <w:pPr>
        <w:rPr>
          <w:rFonts w:hint="eastAsia"/>
        </w:rPr>
      </w:pPr>
      <w:r>
        <w:pict>
          <v:shape id="_x0000_i1027" type="#_x0000_t75" style="width:59.25pt;height:57.75pt">
            <v:imagedata r:id="rId7" o:title="キャプチャ3"/>
          </v:shape>
        </w:pict>
      </w:r>
    </w:p>
    <w:p w:rsidR="00C803A1" w:rsidRDefault="00C803A1" w:rsidP="00C803A1"/>
    <w:p w:rsidR="00324327" w:rsidRDefault="00324327" w:rsidP="00C803A1"/>
    <w:p w:rsidR="00324327" w:rsidRDefault="00324327" w:rsidP="00C803A1"/>
    <w:p w:rsidR="00324327" w:rsidRDefault="00324327" w:rsidP="00C803A1"/>
    <w:p w:rsidR="00324327" w:rsidRDefault="00324327" w:rsidP="00C803A1"/>
    <w:p w:rsidR="00324327" w:rsidRDefault="00324327" w:rsidP="00C803A1"/>
    <w:p w:rsidR="00324327" w:rsidRDefault="00324327" w:rsidP="00C803A1"/>
    <w:p w:rsidR="00324327" w:rsidRDefault="00324327" w:rsidP="00C803A1"/>
    <w:p w:rsidR="00324327" w:rsidRDefault="00324327" w:rsidP="00C803A1">
      <w:pPr>
        <w:rPr>
          <w:rFonts w:hint="eastAsia"/>
        </w:rPr>
      </w:pPr>
    </w:p>
    <w:p w:rsidR="00FA17C3" w:rsidRDefault="00FA17C3">
      <w:r>
        <w:rPr>
          <w:rFonts w:hint="eastAsia"/>
        </w:rPr>
        <w:t>ここからは既存のプリミティブの詳細</w:t>
      </w:r>
    </w:p>
    <w:p w:rsidR="00FA17C3" w:rsidRDefault="00FA17C3" w:rsidP="00EA300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球を描くプリミティブ</w:t>
      </w:r>
    </w:p>
    <w:p w:rsidR="00EA3005" w:rsidRDefault="00EA3005" w:rsidP="00EA3005">
      <w:r>
        <w:rPr>
          <w:rFonts w:hint="eastAsia"/>
        </w:rPr>
        <w:t>頭の角の先端、ねじの先端、目玉、体の構造を球で実装した。</w:t>
      </w:r>
    </w:p>
    <w:p w:rsidR="00564F72" w:rsidRDefault="00564F72" w:rsidP="00EA3005">
      <w:pPr>
        <w:rPr>
          <w:rFonts w:hint="eastAsia"/>
        </w:rPr>
      </w:pPr>
      <w:r>
        <w:rPr>
          <w:rFonts w:hint="eastAsia"/>
        </w:rPr>
        <w:t>また、腕の部分の関節部にも接合がきれいになるように球を入れている。</w:t>
      </w:r>
    </w:p>
    <w:p w:rsidR="00EA3005" w:rsidRDefault="00564F72" w:rsidP="00EA3005">
      <w:r>
        <w:pict>
          <v:shape id="_x0000_i1029" type="#_x0000_t75" style="width:182.25pt;height:154.5pt">
            <v:imagedata r:id="rId8" o:title="キャプチャ4"/>
          </v:shape>
        </w:pict>
      </w:r>
    </w:p>
    <w:p w:rsidR="00EA3005" w:rsidRDefault="00EA3005" w:rsidP="00EA3005"/>
    <w:p w:rsidR="00EA3005" w:rsidRDefault="00EA3005" w:rsidP="00EA3005"/>
    <w:p w:rsidR="00564F72" w:rsidRDefault="00564F72" w:rsidP="00EA3005">
      <w:pPr>
        <w:rPr>
          <w:rFonts w:hint="eastAsia"/>
        </w:rPr>
      </w:pPr>
    </w:p>
    <w:p w:rsidR="00FA17C3" w:rsidRDefault="00FA17C3" w:rsidP="00564F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三角形を描くプリミティブ</w:t>
      </w:r>
    </w:p>
    <w:p w:rsidR="00564F72" w:rsidRDefault="00564F72" w:rsidP="00564F72">
      <w:r>
        <w:rPr>
          <w:rFonts w:hint="eastAsia"/>
        </w:rPr>
        <w:t>頭の角の先端以外を三角形を</w:t>
      </w:r>
      <w:r>
        <w:rPr>
          <w:rFonts w:hint="eastAsia"/>
        </w:rPr>
        <w:t>2</w:t>
      </w:r>
      <w:r>
        <w:rPr>
          <w:rFonts w:hint="eastAsia"/>
        </w:rPr>
        <w:t>つ交差することで実装した。</w:t>
      </w:r>
    </w:p>
    <w:p w:rsidR="00564F72" w:rsidRDefault="00564F72" w:rsidP="00564F72">
      <w:pPr>
        <w:rPr>
          <w:rFonts w:hint="eastAsia"/>
        </w:rPr>
      </w:pPr>
      <w:r>
        <w:pict>
          <v:shape id="_x0000_i1030" type="#_x0000_t75" style="width:89.25pt;height:45.75pt">
            <v:imagedata r:id="rId9" o:title="キャプチャ5"/>
          </v:shape>
        </w:pict>
      </w:r>
    </w:p>
    <w:p w:rsidR="00564F72" w:rsidRDefault="00564F72" w:rsidP="00564F72"/>
    <w:p w:rsidR="00564F72" w:rsidRDefault="00564F72" w:rsidP="00564F72"/>
    <w:p w:rsidR="00564F72" w:rsidRDefault="00564F72" w:rsidP="00564F72"/>
    <w:p w:rsidR="00564F72" w:rsidRDefault="00564F72" w:rsidP="00564F72"/>
    <w:p w:rsidR="00564F72" w:rsidRDefault="00564F72" w:rsidP="00564F72"/>
    <w:p w:rsidR="00564F72" w:rsidRDefault="00564F72" w:rsidP="00564F72"/>
    <w:p w:rsidR="00564F72" w:rsidRDefault="00564F72" w:rsidP="00564F72"/>
    <w:p w:rsidR="00564F72" w:rsidRDefault="00564F72" w:rsidP="00564F72"/>
    <w:p w:rsidR="00564F72" w:rsidRDefault="00564F72" w:rsidP="00564F72"/>
    <w:p w:rsidR="00564F72" w:rsidRDefault="00564F72" w:rsidP="00564F72"/>
    <w:p w:rsidR="00564F72" w:rsidRDefault="00564F72" w:rsidP="00564F72"/>
    <w:p w:rsidR="00564F72" w:rsidRDefault="00564F72" w:rsidP="00564F72"/>
    <w:p w:rsidR="00564F72" w:rsidRDefault="00564F72" w:rsidP="00564F72"/>
    <w:p w:rsidR="00564F72" w:rsidRDefault="00564F72" w:rsidP="00564F72">
      <w:pPr>
        <w:rPr>
          <w:rFonts w:hint="eastAsia"/>
        </w:rPr>
      </w:pPr>
    </w:p>
    <w:p w:rsidR="00564F72" w:rsidRDefault="00564F72" w:rsidP="00564F72">
      <w:pPr>
        <w:rPr>
          <w:rFonts w:hint="eastAsia"/>
        </w:rPr>
      </w:pPr>
    </w:p>
    <w:p w:rsidR="00FA17C3" w:rsidRDefault="00FA17C3" w:rsidP="00564F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ボックスを描くプリミティブ</w:t>
      </w:r>
    </w:p>
    <w:p w:rsidR="00564F72" w:rsidRDefault="00564F72" w:rsidP="00564F72">
      <w:r>
        <w:rPr>
          <w:rFonts w:hint="eastAsia"/>
        </w:rPr>
        <w:t>地面の部分をボックスで実装した。</w:t>
      </w:r>
    </w:p>
    <w:p w:rsidR="00564F72" w:rsidRDefault="00564F72" w:rsidP="00564F72">
      <w:pPr>
        <w:rPr>
          <w:rFonts w:hint="eastAsia"/>
        </w:rPr>
      </w:pPr>
      <w:r>
        <w:pict>
          <v:shape id="_x0000_i1031" type="#_x0000_t75" style="width:345pt;height:193.5pt">
            <v:imagedata r:id="rId10" o:title="キャプチャ6"/>
          </v:shape>
        </w:pict>
      </w:r>
    </w:p>
    <w:p w:rsidR="00564F72" w:rsidRDefault="00564F72" w:rsidP="00564F72"/>
    <w:p w:rsidR="00564F72" w:rsidRDefault="00564F72" w:rsidP="00564F72"/>
    <w:p w:rsidR="00564F72" w:rsidRDefault="00564F72" w:rsidP="00564F72"/>
    <w:p w:rsidR="00564F72" w:rsidRDefault="00564F72" w:rsidP="00564F72">
      <w:pPr>
        <w:rPr>
          <w:rFonts w:hint="eastAsia"/>
        </w:rPr>
      </w:pPr>
    </w:p>
    <w:p w:rsidR="00FA17C3" w:rsidRDefault="00FA17C3">
      <w:r>
        <w:rPr>
          <w:rFonts w:hint="eastAsia"/>
        </w:rPr>
        <w:t>７．円柱を描くプリミティブ</w:t>
      </w:r>
    </w:p>
    <w:p w:rsidR="00FA17C3" w:rsidRDefault="00564F72">
      <w:r>
        <w:rPr>
          <w:rFonts w:hint="eastAsia"/>
        </w:rPr>
        <w:t>腕の部分と、ねじの部分を円柱で実装した。</w:t>
      </w:r>
    </w:p>
    <w:p w:rsidR="00564F72" w:rsidRDefault="00564F72">
      <w:r>
        <w:pict>
          <v:shape id="_x0000_i1032" type="#_x0000_t75" style="width:58.5pt;height:60pt">
            <v:imagedata r:id="rId11" o:title="キャプチャ7"/>
          </v:shape>
        </w:pict>
      </w:r>
    </w:p>
    <w:p w:rsidR="00564F72" w:rsidRDefault="00564F72"/>
    <w:p w:rsidR="00564F72" w:rsidRDefault="00564F72">
      <w:r>
        <w:rPr>
          <w:noProof/>
        </w:rPr>
        <w:drawing>
          <wp:inline distT="0" distB="0" distL="0" distR="0" wp14:anchorId="40F4B19C" wp14:editId="064E9766">
            <wp:extent cx="619125" cy="590550"/>
            <wp:effectExtent l="0" t="0" r="9525" b="0"/>
            <wp:docPr id="1" name="図 1" descr="C:\Users\s1511386\AppData\Local\Microsoft\Windows\INetCache\Content.Word\キャプチャ7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1511386\AppData\Local\Microsoft\Windows\INetCache\Content.Word\キャプチャ7-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F72" w:rsidRDefault="00564F72"/>
    <w:p w:rsidR="00564F72" w:rsidRDefault="00564F72"/>
    <w:p w:rsidR="00564F72" w:rsidRDefault="00564F72"/>
    <w:p w:rsidR="00564F72" w:rsidRDefault="00564F72"/>
    <w:p w:rsidR="00564F72" w:rsidRDefault="00564F72">
      <w:pPr>
        <w:rPr>
          <w:rFonts w:hint="eastAsia"/>
        </w:rPr>
      </w:pPr>
    </w:p>
    <w:p w:rsidR="00564F72" w:rsidRDefault="00564F72"/>
    <w:p w:rsidR="00564F72" w:rsidRDefault="00564F72"/>
    <w:p w:rsidR="00564F72" w:rsidRDefault="00564F72"/>
    <w:p w:rsidR="00564F72" w:rsidRDefault="00564F72">
      <w:pPr>
        <w:rPr>
          <w:rFonts w:hint="eastAsia"/>
        </w:rPr>
      </w:pPr>
    </w:p>
    <w:p w:rsidR="00FA17C3" w:rsidRDefault="00FA17C3">
      <w:r>
        <w:rPr>
          <w:rFonts w:hint="eastAsia"/>
        </w:rPr>
        <w:t>階層構造</w:t>
      </w:r>
    </w:p>
    <w:p w:rsidR="00FA17C3" w:rsidRDefault="00FA17C3"/>
    <w:p w:rsidR="00564F72" w:rsidRDefault="00564F72">
      <w:r>
        <w:rPr>
          <w:rFonts w:hint="eastAsia"/>
        </w:rPr>
        <w:t>腕の部分を階層構造で実装している。</w:t>
      </w:r>
    </w:p>
    <w:p w:rsidR="00564F72" w:rsidRDefault="00564F72">
      <w:r>
        <w:rPr>
          <w:rFonts w:hint="eastAsia"/>
        </w:rPr>
        <w:t>濃い灰色の部分、薄い灰色の部分、赤と青の部分の</w:t>
      </w:r>
      <w:r w:rsidR="00123F94">
        <w:rPr>
          <w:rFonts w:hint="eastAsia"/>
        </w:rPr>
        <w:t>3</w:t>
      </w:r>
      <w:r w:rsidR="00123F94">
        <w:rPr>
          <w:rFonts w:hint="eastAsia"/>
        </w:rPr>
        <w:t>階層に分かれる。</w:t>
      </w:r>
    </w:p>
    <w:p w:rsidR="00123F94" w:rsidRDefault="00123F94"/>
    <w:p w:rsidR="00123F94" w:rsidRDefault="00123F94">
      <w:pPr>
        <w:rPr>
          <w:rFonts w:hint="eastAsia"/>
        </w:rPr>
      </w:pPr>
      <w:r>
        <w:pict>
          <v:shape id="_x0000_i1038" type="#_x0000_t75" style="width:105pt;height:96pt">
            <v:imagedata r:id="rId13" o:title="キャプチャ8"/>
          </v:shape>
        </w:pict>
      </w:r>
    </w:p>
    <w:p w:rsidR="00564F72" w:rsidRDefault="00564F72"/>
    <w:p w:rsidR="00564F72" w:rsidRDefault="00123F94">
      <w:pPr>
        <w:rPr>
          <w:rFonts w:hint="eastAsia"/>
        </w:rPr>
      </w:pPr>
      <w:r>
        <w:rPr>
          <w:noProof/>
        </w:rPr>
        <w:drawing>
          <wp:inline distT="0" distB="0" distL="0" distR="0" wp14:anchorId="436E0DBF" wp14:editId="70122483">
            <wp:extent cx="1009650" cy="1466850"/>
            <wp:effectExtent l="0" t="0" r="0" b="0"/>
            <wp:docPr id="2" name="図 2" descr="C:\Users\s1511386\AppData\Local\Microsoft\Windows\INetCache\Content.Word\キャプチャ8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1511386\AppData\Local\Microsoft\Windows\INetCache\Content.Word\キャプチャ8-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7C3" w:rsidRDefault="00FA17C3"/>
    <w:p w:rsidR="00123F94" w:rsidRDefault="00123F94"/>
    <w:p w:rsidR="000F0A23" w:rsidRDefault="000F0A23"/>
    <w:p w:rsidR="000F0A23" w:rsidRDefault="000F0A23"/>
    <w:p w:rsidR="000F0A23" w:rsidRDefault="000F0A23"/>
    <w:p w:rsidR="000F0A23" w:rsidRDefault="000F0A23"/>
    <w:p w:rsidR="000F0A23" w:rsidRDefault="000F0A23"/>
    <w:p w:rsidR="000F0A23" w:rsidRDefault="000F0A23"/>
    <w:p w:rsidR="000F0A23" w:rsidRDefault="000F0A23">
      <w:pPr>
        <w:rPr>
          <w:rFonts w:hint="eastAsia"/>
        </w:rPr>
      </w:pPr>
    </w:p>
    <w:p w:rsidR="00123F94" w:rsidRDefault="00123F94"/>
    <w:p w:rsidR="00123F94" w:rsidRDefault="00123F94"/>
    <w:p w:rsidR="00123F94" w:rsidRDefault="00123F94"/>
    <w:p w:rsidR="00123F94" w:rsidRDefault="00123F94"/>
    <w:p w:rsidR="00123F94" w:rsidRDefault="00123F94"/>
    <w:p w:rsidR="00123F94" w:rsidRDefault="00123F94"/>
    <w:p w:rsidR="00123F94" w:rsidRDefault="00123F94">
      <w:pPr>
        <w:rPr>
          <w:rFonts w:hint="eastAsia"/>
        </w:rPr>
      </w:pPr>
    </w:p>
    <w:p w:rsidR="00FA17C3" w:rsidRDefault="00FA17C3">
      <w:r>
        <w:rPr>
          <w:rFonts w:hint="eastAsia"/>
        </w:rPr>
        <w:lastRenderedPageBreak/>
        <w:t>各スライダの制御内容</w:t>
      </w:r>
    </w:p>
    <w:p w:rsidR="00FA17C3" w:rsidRDefault="00FA17C3"/>
    <w:p w:rsidR="00FA17C3" w:rsidRDefault="000F0A23">
      <w:r>
        <w:rPr>
          <w:rFonts w:hint="eastAsia"/>
        </w:rPr>
        <w:t>スライダで各階層構造の角度を変えることができる。</w:t>
      </w:r>
    </w:p>
    <w:p w:rsidR="0082033F" w:rsidRDefault="0082033F">
      <w:r>
        <w:rPr>
          <w:rFonts w:hint="eastAsia"/>
        </w:rPr>
        <w:t>ほかにアニメーションを進めたりすることもできる。</w:t>
      </w:r>
    </w:p>
    <w:p w:rsidR="0082033F" w:rsidRDefault="0082033F">
      <w:pPr>
        <w:rPr>
          <w:rFonts w:hint="eastAsia"/>
        </w:rPr>
      </w:pPr>
    </w:p>
    <w:p w:rsidR="002771FD" w:rsidRDefault="002771FD">
      <w:pPr>
        <w:rPr>
          <w:rFonts w:hint="eastAsia"/>
        </w:rPr>
      </w:pPr>
      <w:r>
        <w:pict>
          <v:shape id="_x0000_i1044" type="#_x0000_t75" style="width:424.5pt;height:246.75pt">
            <v:imagedata r:id="rId15" o:title="キャプチャ9"/>
          </v:shape>
        </w:pict>
      </w:r>
    </w:p>
    <w:p w:rsidR="002771FD" w:rsidRDefault="002771FD"/>
    <w:p w:rsidR="002771FD" w:rsidRDefault="002771FD">
      <w:pPr>
        <w:rPr>
          <w:rFonts w:hint="eastAsia"/>
        </w:rPr>
      </w:pPr>
      <w:r>
        <w:pict>
          <v:shape id="_x0000_i1045" type="#_x0000_t75" style="width:424.5pt;height:239.25pt">
            <v:imagedata r:id="rId16" o:title="キャプチャ9-2"/>
          </v:shape>
        </w:pict>
      </w:r>
    </w:p>
    <w:p w:rsidR="000F0A23" w:rsidRDefault="000F0A23"/>
    <w:p w:rsidR="002771FD" w:rsidRDefault="002771FD">
      <w:pPr>
        <w:rPr>
          <w:rFonts w:hint="eastAsia"/>
        </w:rPr>
      </w:pPr>
    </w:p>
    <w:p w:rsidR="00FA17C3" w:rsidRDefault="00FA17C3">
      <w:r>
        <w:rPr>
          <w:rFonts w:hint="eastAsia"/>
        </w:rPr>
        <w:lastRenderedPageBreak/>
        <w:t>アニメーション</w:t>
      </w:r>
    </w:p>
    <w:p w:rsidR="00FA17C3" w:rsidRDefault="00FA17C3"/>
    <w:p w:rsidR="002771FD" w:rsidRDefault="0076421A">
      <w:r>
        <w:pict>
          <v:shape id="_x0000_i1046" type="#_x0000_t75" style="width:425.25pt;height:482.25pt">
            <v:imagedata r:id="rId17" o:title="キャプチャ10"/>
          </v:shape>
        </w:pict>
      </w:r>
    </w:p>
    <w:p w:rsidR="002771FD" w:rsidRDefault="002771FD"/>
    <w:p w:rsidR="002771FD" w:rsidRDefault="0076421A">
      <w:r>
        <w:rPr>
          <w:rFonts w:hint="eastAsia"/>
        </w:rPr>
        <w:t>まず、本体自体が回り、上下に動き、上下に少し傾くようにして、生き物らしさを加えた。</w:t>
      </w:r>
    </w:p>
    <w:p w:rsidR="0076421A" w:rsidRDefault="0076421A">
      <w:r>
        <w:rPr>
          <w:rFonts w:hint="eastAsia"/>
        </w:rPr>
        <w:t>3</w:t>
      </w:r>
      <w:r>
        <w:rPr>
          <w:rFonts w:hint="eastAsia"/>
        </w:rPr>
        <w:t>つある目を適当に動かし、きょろきょろしてみているかのようにした。</w:t>
      </w:r>
    </w:p>
    <w:p w:rsidR="0076421A" w:rsidRDefault="0076421A">
      <w:r>
        <w:rPr>
          <w:rFonts w:hint="eastAsia"/>
        </w:rPr>
        <w:t>ネジや腕を縦軸回転するようにした。</w:t>
      </w:r>
    </w:p>
    <w:p w:rsidR="0076421A" w:rsidRDefault="0076421A">
      <w:r>
        <w:rPr>
          <w:rFonts w:hint="eastAsia"/>
        </w:rPr>
        <w:t>腕の関節が動くようにした。</w:t>
      </w:r>
    </w:p>
    <w:p w:rsidR="0076421A" w:rsidRDefault="0076421A">
      <w:r>
        <w:rPr>
          <w:rFonts w:hint="eastAsia"/>
        </w:rPr>
        <w:t>星が周りをまわり、そこから尾びれが出るようにして、流れ星のようにした。</w:t>
      </w:r>
    </w:p>
    <w:p w:rsidR="00FA17C3" w:rsidRDefault="0076421A">
      <w:pPr>
        <w:rPr>
          <w:rFonts w:hint="eastAsia"/>
        </w:rPr>
      </w:pPr>
      <w:r>
        <w:rPr>
          <w:rFonts w:hint="eastAsia"/>
        </w:rPr>
        <w:t>周りを黄色の雷がくるくる回るようにした。</w:t>
      </w:r>
    </w:p>
    <w:p w:rsidR="00FA17C3" w:rsidRDefault="00FA17C3">
      <w:r>
        <w:rPr>
          <w:rFonts w:hint="eastAsia"/>
        </w:rPr>
        <w:lastRenderedPageBreak/>
        <w:t>その他工夫した点</w:t>
      </w:r>
    </w:p>
    <w:p w:rsidR="00FA17C3" w:rsidRDefault="00FA17C3"/>
    <w:p w:rsidR="0076421A" w:rsidRDefault="0076421A">
      <w:pPr>
        <w:rPr>
          <w:rFonts w:hint="eastAsia"/>
        </w:rPr>
      </w:pPr>
      <w:r>
        <w:rPr>
          <w:rFonts w:hint="eastAsia"/>
        </w:rPr>
        <w:t>星の後を尾びれのように</w:t>
      </w:r>
      <w:r w:rsidR="0082033F">
        <w:rPr>
          <w:rFonts w:hint="eastAsia"/>
        </w:rPr>
        <w:t>パーティクルを出すようにした。</w:t>
      </w:r>
    </w:p>
    <w:p w:rsidR="00FA17C3" w:rsidRDefault="00FA17C3">
      <w:pPr>
        <w:rPr>
          <w:rFonts w:hint="eastAsia"/>
        </w:rPr>
      </w:pPr>
    </w:p>
    <w:sectPr w:rsidR="00FA17C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4C3DE3"/>
    <w:multiLevelType w:val="hybridMultilevel"/>
    <w:tmpl w:val="E7DEB070"/>
    <w:lvl w:ilvl="0" w:tplc="4A36689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9E8"/>
    <w:rsid w:val="000F0A23"/>
    <w:rsid w:val="00123F94"/>
    <w:rsid w:val="002771FD"/>
    <w:rsid w:val="002F009B"/>
    <w:rsid w:val="00324327"/>
    <w:rsid w:val="00564F72"/>
    <w:rsid w:val="0076421A"/>
    <w:rsid w:val="0082033F"/>
    <w:rsid w:val="009F12A7"/>
    <w:rsid w:val="00A119E8"/>
    <w:rsid w:val="00C803A1"/>
    <w:rsid w:val="00EA3005"/>
    <w:rsid w:val="00FA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F1B86E2-3811-4300-B105-EA008B2D7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3A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CC9D1F4A</Template>
  <TotalTime>238</TotalTime>
  <Pages>9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筑波大学</Company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Genki SEKITA</dc:creator>
  <cp:keywords/>
  <dc:description/>
  <cp:lastModifiedBy>Genki SEKITA</cp:lastModifiedBy>
  <cp:revision>1</cp:revision>
  <dcterms:created xsi:type="dcterms:W3CDTF">2017-12-04T19:22:00Z</dcterms:created>
  <dcterms:modified xsi:type="dcterms:W3CDTF">2017-12-04T23:20:00Z</dcterms:modified>
</cp:coreProperties>
</file>